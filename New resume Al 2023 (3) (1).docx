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6733"/>
      </w:tblGrid>
      <w:tr w:rsidR="002C2CDD" w:rsidRPr="00906BEE" w14:paraId="565010C8" w14:textId="77777777" w:rsidTr="2C0C57B0">
        <w:tc>
          <w:tcPr>
            <w:tcW w:w="3800" w:type="dxa"/>
            <w:tcMar>
              <w:top w:w="504" w:type="dxa"/>
              <w:right w:w="720" w:type="dxa"/>
            </w:tcMar>
          </w:tcPr>
          <w:p w14:paraId="4DB80582" w14:textId="77777777" w:rsidR="00523479" w:rsidRPr="00916F0F" w:rsidRDefault="00000000" w:rsidP="00916F0F">
            <w:pPr>
              <w:pStyle w:val="Initials"/>
              <w:ind w:left="0"/>
              <w:jc w:val="left"/>
              <w:rPr>
                <w:color w:val="auto"/>
              </w:rPr>
            </w:pPr>
            <w:r>
              <w:rPr>
                <w:noProof/>
                <w:color w:val="auto"/>
              </w:rPr>
              <w:pict w14:anchorId="6A3B9CDA">
                <v:group id="Group 1" o:spid="_x0000_s2050" alt="Title: Header graphics" style="position:absolute;margin-left:0;margin-top:-38.15pt;width:524.9pt;height:142.55pt;z-index:-251658240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">
                  <v:rect id="Red rectangle" o:spid="_x0000_s2051" style="position:absolute;left:11334;top:4191;width:55325;height:100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ed circle" o:spid="_x0000_s2052" type="#_x0000_t23" style="position:absolute;width:18104;height:181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" adj="626" filled="f" stroked="f" strokeweight="1pt">
                    <v:stroke joinstyle="miter"/>
                  </v:shape>
                  <v:oval id="White circle" o:spid="_x0000_s2053" style="position:absolute;left:571;top:571;width:17045;height:170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<v:stroke joinstyle="miter"/>
                  </v:oval>
                  <w10:wrap anchory="page"/>
                  <w10:anchorlock/>
                </v:group>
              </w:pict>
            </w:r>
            <w:r w:rsidR="00916F0F" w:rsidRPr="00916F0F">
              <w:rPr>
                <w:color w:val="auto"/>
              </w:rPr>
              <w:t xml:space="preserve"> AL</w:t>
            </w:r>
          </w:p>
          <w:p w14:paraId="6510F2A9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4245125AA0CD454791F1F34CED2EFF17"/>
                </w:placeholder>
                <w:temporary/>
                <w:showingPlcHdr/>
              </w:sdtPr>
              <w:sdtContent>
                <w:r w:rsidR="00E12C60" w:rsidRPr="00906BEE">
                  <w:t>Objective</w:t>
                </w:r>
              </w:sdtContent>
            </w:sdt>
          </w:p>
          <w:p w14:paraId="603F5FA8" w14:textId="77777777" w:rsidR="0041002B" w:rsidRPr="003F5213" w:rsidRDefault="0041002B" w:rsidP="0041002B">
            <w:pPr>
              <w:tabs>
                <w:tab w:val="left" w:pos="4469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3F5213">
              <w:rPr>
                <w:color w:val="000000"/>
                <w:sz w:val="24"/>
                <w:szCs w:val="24"/>
              </w:rPr>
              <w:t xml:space="preserve">I am a dedicated </w:t>
            </w:r>
            <w:r>
              <w:rPr>
                <w:color w:val="000000"/>
                <w:sz w:val="24"/>
                <w:szCs w:val="24"/>
              </w:rPr>
              <w:t xml:space="preserve">and focused </w:t>
            </w:r>
            <w:r w:rsidRPr="003F5213">
              <w:rPr>
                <w:color w:val="000000"/>
                <w:sz w:val="24"/>
                <w:szCs w:val="24"/>
              </w:rPr>
              <w:t xml:space="preserve">individual who </w:t>
            </w:r>
            <w:r w:rsidR="003B3836">
              <w:rPr>
                <w:color w:val="000000"/>
                <w:sz w:val="24"/>
                <w:szCs w:val="24"/>
              </w:rPr>
              <w:t xml:space="preserve">effectively </w:t>
            </w:r>
            <w:r>
              <w:rPr>
                <w:color w:val="000000"/>
                <w:sz w:val="24"/>
                <w:szCs w:val="24"/>
              </w:rPr>
              <w:t xml:space="preserve">embraces </w:t>
            </w:r>
            <w:r w:rsidRPr="003F5213"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 xml:space="preserve">hallenges. I have a great interest in building and infrastructural development. One of my aspirations is to be a part of the management team of a major road construction project in the state of New Jersey. </w:t>
            </w:r>
          </w:p>
          <w:p w14:paraId="672A6659" w14:textId="77777777" w:rsidR="002C2CDD" w:rsidRPr="00906BEE" w:rsidRDefault="002C2CDD" w:rsidP="0041002B"/>
          <w:p w14:paraId="1B35B51A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E4BFB9E605F44C2A5950CAF8F6CE558"/>
                </w:placeholder>
                <w:temporary/>
                <w:showingPlcHdr/>
              </w:sdtPr>
              <w:sdtContent>
                <w:r w:rsidR="002C2CDD" w:rsidRPr="00906BEE">
                  <w:t>Skills</w:t>
                </w:r>
              </w:sdtContent>
            </w:sdt>
          </w:p>
          <w:p w14:paraId="6B3A3EEE" w14:textId="021C9A73" w:rsidR="007E6ADC" w:rsidRDefault="007E6ADC" w:rsidP="00741125">
            <w:r>
              <w:t>Excellent Interpersonal skills</w:t>
            </w:r>
          </w:p>
          <w:p w14:paraId="5E47D5B3" w14:textId="77777777" w:rsidR="007E6ADC" w:rsidRDefault="007E6ADC" w:rsidP="00741125">
            <w:r>
              <w:t>Excellent Leadership skills</w:t>
            </w:r>
          </w:p>
          <w:p w14:paraId="5A364723" w14:textId="0BF5B5C5" w:rsidR="007E6ADC" w:rsidRDefault="004F25D5" w:rsidP="00741125">
            <w:r>
              <w:t>Microsoft certified</w:t>
            </w:r>
          </w:p>
          <w:p w14:paraId="712C512C" w14:textId="543F5D3D" w:rsidR="007E6ADC" w:rsidRDefault="007E6ADC" w:rsidP="00741125">
            <w:r>
              <w:t>Personally, financially certified</w:t>
            </w:r>
          </w:p>
          <w:p w14:paraId="47EE2285" w14:textId="58925DDD" w:rsidR="007E6ADC" w:rsidRPr="00906BEE" w:rsidRDefault="007E6ADC" w:rsidP="00741125">
            <w:r>
              <w:t xml:space="preserve">Trac pipe </w:t>
            </w:r>
            <w:r w:rsidR="004F25D5">
              <w:t>Counter pipe Gas</w:t>
            </w:r>
            <w:r>
              <w:t xml:space="preserve"> line certified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733"/>
            </w:tblGrid>
            <w:tr w:rsidR="00C612DA" w:rsidRPr="00790D92" w14:paraId="25D5957D" w14:textId="77777777" w:rsidTr="2C0C57B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B484C06" w14:textId="77777777" w:rsidR="00B24E22" w:rsidRPr="00790D92" w:rsidRDefault="00000000" w:rsidP="00B24E22">
                  <w:pPr>
                    <w:pStyle w:val="Heading1"/>
                    <w:jc w:val="left"/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Enter your name:"/>
                      <w:tag w:val="Enter your name:"/>
                      <w:id w:val="-296147368"/>
                      <w:placeholder>
                        <w:docPart w:val="A6E7D46367D6417E80A619379FA4AF31"/>
                      </w:placeholder>
                    </w:sdtPr>
                    <w:sdtContent>
                      <w:r w:rsidR="00916F0F" w:rsidRPr="00790D92">
                        <w:rPr>
                          <w:sz w:val="24"/>
                          <w:szCs w:val="24"/>
                        </w:rPr>
                        <w:t>AKi Gide Giovannia lawrence</w:t>
                      </w:r>
                    </w:sdtContent>
                  </w:sdt>
                </w:p>
                <w:p w14:paraId="5B4BADA0" w14:textId="1BB5DDAE" w:rsidR="00284DEC" w:rsidRPr="00790D92" w:rsidRDefault="1330D37C" w:rsidP="2C0C57B0">
                  <w:pPr>
                    <w:suppressAutoHyphens/>
                    <w:spacing w:line="100" w:lineRule="atLeast"/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 w:themeColor="text1"/>
                      <w:kern w:val="1"/>
                      <w:sz w:val="24"/>
                      <w:szCs w:val="24"/>
                      <w:lang w:eastAsia="ar-SA"/>
                    </w:rPr>
                  </w:pPr>
                  <w:r w:rsidRPr="00790D92">
                    <w:rPr>
                      <w:rFonts w:eastAsia="Times New Roman" w:cs="Times New Roman"/>
                      <w:b/>
                      <w:bCs/>
                      <w:i/>
                      <w:iCs/>
                      <w:kern w:val="1"/>
                      <w:sz w:val="24"/>
                      <w:szCs w:val="24"/>
                      <w:lang w:eastAsia="ar-SA"/>
                    </w:rPr>
                    <w:t xml:space="preserve">19 Sparrow </w:t>
                  </w:r>
                  <w:proofErr w:type="gramStart"/>
                  <w:r w:rsidRPr="00790D92">
                    <w:rPr>
                      <w:rFonts w:eastAsia="Times New Roman" w:cs="Times New Roman"/>
                      <w:b/>
                      <w:bCs/>
                      <w:i/>
                      <w:iCs/>
                      <w:kern w:val="1"/>
                      <w:sz w:val="24"/>
                      <w:szCs w:val="24"/>
                      <w:lang w:eastAsia="ar-SA"/>
                    </w:rPr>
                    <w:t>Street ,Browns</w:t>
                  </w:r>
                  <w:proofErr w:type="gramEnd"/>
                  <w:r w:rsidRPr="00790D92">
                    <w:rPr>
                      <w:rFonts w:eastAsia="Times New Roman" w:cs="Times New Roman"/>
                      <w:b/>
                      <w:bCs/>
                      <w:i/>
                      <w:iCs/>
                      <w:kern w:val="1"/>
                      <w:sz w:val="24"/>
                      <w:szCs w:val="24"/>
                      <w:lang w:eastAsia="ar-SA"/>
                    </w:rPr>
                    <w:t xml:space="preserve"> Mills, NEW JERSEY, 08015 </w:t>
                  </w:r>
                  <w:r w:rsidR="2AEDAEC4" w:rsidRPr="00790D92">
                    <w:rPr>
                      <w:rFonts w:eastAsia="Times New Roman" w:cs="Times New Roman"/>
                      <w:b/>
                      <w:bCs/>
                      <w:i/>
                      <w:iCs/>
                      <w:kern w:val="1"/>
                      <w:sz w:val="24"/>
                      <w:szCs w:val="24"/>
                      <w:lang w:eastAsia="ar-SA"/>
                    </w:rPr>
                    <w:t xml:space="preserve">CONTACT - Tel- </w:t>
                  </w:r>
                  <w:r w:rsidR="2AEDAEC4" w:rsidRPr="00790D92">
                    <w:rPr>
                      <w:rFonts w:eastAsia="Times New Roman" w:cs="Times New Roman"/>
                      <w:i/>
                      <w:iCs/>
                      <w:color w:val="000000" w:themeColor="text1"/>
                      <w:kern w:val="1"/>
                      <w:sz w:val="24"/>
                      <w:szCs w:val="24"/>
                      <w:lang w:eastAsia="ar-SA"/>
                    </w:rPr>
                    <w:t xml:space="preserve">201 5395797  </w:t>
                  </w:r>
                  <w:r w:rsidR="2AEDAEC4" w:rsidRPr="00790D92">
                    <w:rPr>
                      <w:rFonts w:eastAsia="Times New Roman" w:cs="Times New Roman"/>
                      <w:b/>
                      <w:bCs/>
                      <w:i/>
                      <w:iCs/>
                      <w:color w:val="000000" w:themeColor="text1"/>
                      <w:kern w:val="1"/>
                      <w:sz w:val="24"/>
                      <w:szCs w:val="24"/>
                      <w:lang w:eastAsia="ar-SA"/>
                    </w:rPr>
                    <w:t>E-mail</w:t>
                  </w:r>
                  <w:r w:rsidR="2AEDAEC4" w:rsidRPr="00790D92">
                    <w:rPr>
                      <w:rFonts w:eastAsia="Times New Roman" w:cs="Times New Roman"/>
                      <w:color w:val="000000" w:themeColor="text1"/>
                      <w:kern w:val="1"/>
                      <w:sz w:val="24"/>
                      <w:szCs w:val="24"/>
                      <w:lang w:eastAsia="ar-SA"/>
                    </w:rPr>
                    <w:t>Akilawrencee@gmail.com</w:t>
                  </w:r>
                </w:p>
                <w:p w14:paraId="0A37501D" w14:textId="77777777" w:rsidR="00906BEE" w:rsidRPr="00790D92" w:rsidRDefault="00906BEE" w:rsidP="00B24E22">
                  <w:pPr>
                    <w:pStyle w:val="Heading1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18EE1A2" w14:textId="77777777" w:rsidR="002C2CDD" w:rsidRPr="00790D92" w:rsidRDefault="00000000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Experience:"/>
                <w:tag w:val="Experience:"/>
                <w:id w:val="1217937480"/>
                <w:placeholder>
                  <w:docPart w:val="07854C41F9044E7D8FBE458155BB9549"/>
                </w:placeholder>
                <w:temporary/>
                <w:showingPlcHdr/>
              </w:sdtPr>
              <w:sdtContent>
                <w:r w:rsidR="002C2CDD" w:rsidRPr="00790D92">
                  <w:rPr>
                    <w:sz w:val="24"/>
                  </w:rPr>
                  <w:t>Experience</w:t>
                </w:r>
              </w:sdtContent>
            </w:sdt>
          </w:p>
          <w:p w14:paraId="04089EF6" w14:textId="77777777" w:rsidR="005E0DD9" w:rsidRPr="00790D92" w:rsidRDefault="00D31805" w:rsidP="00BD5E2B">
            <w:pPr>
              <w:rPr>
                <w:b/>
                <w:bCs/>
                <w:sz w:val="24"/>
                <w:szCs w:val="24"/>
              </w:rPr>
            </w:pPr>
            <w:r w:rsidRPr="00790D92">
              <w:rPr>
                <w:b/>
                <w:bCs/>
                <w:sz w:val="24"/>
                <w:szCs w:val="24"/>
              </w:rPr>
              <w:t>United States Army (New Jersey National Guard</w:t>
            </w:r>
            <w:r w:rsidR="005E0DD9" w:rsidRPr="00790D92">
              <w:rPr>
                <w:b/>
                <w:bCs/>
                <w:sz w:val="24"/>
                <w:szCs w:val="24"/>
              </w:rPr>
              <w:t>)</w:t>
            </w:r>
          </w:p>
          <w:p w14:paraId="6ABA96EF" w14:textId="0BD08979" w:rsidR="002C2CDD" w:rsidRPr="00790D92" w:rsidRDefault="00790D92" w:rsidP="00BD5E2B">
            <w:pPr>
              <w:rPr>
                <w:b/>
                <w:bCs/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J</w:t>
            </w:r>
            <w:r w:rsidR="005E0DD9" w:rsidRPr="00790D92">
              <w:rPr>
                <w:sz w:val="24"/>
                <w:szCs w:val="24"/>
              </w:rPr>
              <w:t xml:space="preserve">une </w:t>
            </w:r>
            <w:r w:rsidR="00BD5E2B" w:rsidRPr="00790D92">
              <w:rPr>
                <w:sz w:val="24"/>
                <w:szCs w:val="24"/>
              </w:rPr>
              <w:t>13,</w:t>
            </w:r>
            <w:r w:rsidR="005E0DD9" w:rsidRPr="00790D92">
              <w:rPr>
                <w:sz w:val="24"/>
                <w:szCs w:val="24"/>
              </w:rPr>
              <w:t>2019-</w:t>
            </w:r>
            <w:r w:rsidR="00BD5E2B" w:rsidRPr="00790D92">
              <w:rPr>
                <w:sz w:val="24"/>
                <w:szCs w:val="24"/>
              </w:rPr>
              <w:t>present (</w:t>
            </w:r>
            <w:r w:rsidR="005E0DD9" w:rsidRPr="00790D92">
              <w:rPr>
                <w:sz w:val="24"/>
                <w:szCs w:val="24"/>
              </w:rPr>
              <w:t>60 hours weekly)</w:t>
            </w:r>
          </w:p>
          <w:p w14:paraId="0144FA42" w14:textId="3FB0653F" w:rsidR="005E0DD9" w:rsidRPr="00790D92" w:rsidRDefault="005E0DD9" w:rsidP="00BD5E2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Provide security for important assets and anti-</w:t>
            </w:r>
            <w:proofErr w:type="gramStart"/>
            <w:r w:rsidR="00BD5E2B" w:rsidRPr="00790D92">
              <w:rPr>
                <w:sz w:val="24"/>
                <w:szCs w:val="24"/>
              </w:rPr>
              <w:t>terrorism</w:t>
            </w:r>
            <w:proofErr w:type="gramEnd"/>
          </w:p>
          <w:p w14:paraId="4F80D465" w14:textId="3E8CF532" w:rsidR="005E0DD9" w:rsidRPr="00790D92" w:rsidRDefault="005E0DD9" w:rsidP="00BD5E2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Lead squad on various missions</w:t>
            </w:r>
          </w:p>
          <w:p w14:paraId="6FEE82F2" w14:textId="4CBECF08" w:rsidR="005E0DD9" w:rsidRPr="00790D92" w:rsidRDefault="005E0DD9" w:rsidP="00BD5E2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Drive various military </w:t>
            </w:r>
            <w:proofErr w:type="gramStart"/>
            <w:r w:rsidR="00BD5E2B" w:rsidRPr="00790D92">
              <w:rPr>
                <w:sz w:val="24"/>
                <w:szCs w:val="24"/>
              </w:rPr>
              <w:t>vehicles</w:t>
            </w:r>
            <w:proofErr w:type="gramEnd"/>
          </w:p>
          <w:p w14:paraId="39C6026F" w14:textId="19DDA38C" w:rsidR="00BD5E2B" w:rsidRPr="00790D92" w:rsidRDefault="00BD5E2B" w:rsidP="00BD5E2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Mentor junior soldiers</w:t>
            </w:r>
          </w:p>
          <w:p w14:paraId="12743FDB" w14:textId="3F460999" w:rsidR="2C0C57B0" w:rsidRPr="00790D92" w:rsidRDefault="2C0C57B0" w:rsidP="00BD5E2B">
            <w:pPr>
              <w:rPr>
                <w:rFonts w:ascii="Rockwell" w:eastAsia="Rockwell" w:hAnsi="Rockwell" w:cs="Rockwell"/>
                <w:b/>
                <w:bCs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b/>
                <w:bCs/>
                <w:sz w:val="24"/>
                <w:szCs w:val="24"/>
              </w:rPr>
              <w:t>HBC Management (Department of Navy security officer)</w:t>
            </w:r>
          </w:p>
          <w:p w14:paraId="7F6D90CD" w14:textId="47AA9BD2" w:rsidR="00BD5E2B" w:rsidRPr="00790D92" w:rsidRDefault="00BD5E2B" w:rsidP="00BD5E2B">
            <w:pPr>
              <w:rPr>
                <w:rFonts w:ascii="Rockwell" w:eastAsia="Rockwell" w:hAnsi="Rockwell" w:cs="Rockwell"/>
                <w:b/>
                <w:bCs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April 11,2022-present (72 hours weekly</w:t>
            </w:r>
            <w:r w:rsidRPr="00790D92">
              <w:rPr>
                <w:rFonts w:ascii="Rockwell" w:eastAsia="Rockwell" w:hAnsi="Rockwell" w:cs="Rockwell"/>
                <w:b/>
                <w:bCs/>
                <w:sz w:val="24"/>
                <w:szCs w:val="24"/>
              </w:rPr>
              <w:t>)</w:t>
            </w:r>
          </w:p>
          <w:p w14:paraId="65760020" w14:textId="51B24B3F" w:rsidR="00BD5E2B" w:rsidRPr="00790D92" w:rsidRDefault="00BD5E2B" w:rsidP="00BD5E2B">
            <w:pPr>
              <w:pStyle w:val="ListParagraph"/>
              <w:numPr>
                <w:ilvl w:val="0"/>
                <w:numId w:val="18"/>
              </w:num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Access point control</w:t>
            </w:r>
          </w:p>
          <w:p w14:paraId="006ACA47" w14:textId="1A22FDF6" w:rsidR="00BD5E2B" w:rsidRPr="00790D92" w:rsidRDefault="00BD5E2B" w:rsidP="00BD5E2B">
            <w:pPr>
              <w:pStyle w:val="ListParagraph"/>
              <w:numPr>
                <w:ilvl w:val="0"/>
                <w:numId w:val="18"/>
              </w:num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Patrol perimeter of buildings and premises</w:t>
            </w:r>
          </w:p>
          <w:p w14:paraId="76B8CF27" w14:textId="445F4CE1" w:rsidR="00BD5E2B" w:rsidRPr="00790D92" w:rsidRDefault="00BD5E2B" w:rsidP="00BD5E2B">
            <w:pPr>
              <w:pStyle w:val="ListParagraph"/>
              <w:numPr>
                <w:ilvl w:val="0"/>
                <w:numId w:val="18"/>
              </w:num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 xml:space="preserve">Guard classified </w:t>
            </w:r>
            <w:proofErr w:type="gramStart"/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objects</w:t>
            </w:r>
            <w:proofErr w:type="gramEnd"/>
          </w:p>
          <w:p w14:paraId="4F421DEB" w14:textId="7DA6F980" w:rsidR="00BD5E2B" w:rsidRPr="00790D92" w:rsidRDefault="00BD5E2B" w:rsidP="00BD5E2B">
            <w:pPr>
              <w:pStyle w:val="ListParagraph"/>
              <w:numPr>
                <w:ilvl w:val="0"/>
                <w:numId w:val="18"/>
              </w:num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 xml:space="preserve">Access data to verify </w:t>
            </w:r>
            <w:proofErr w:type="gramStart"/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credentials</w:t>
            </w:r>
            <w:proofErr w:type="gramEnd"/>
          </w:p>
          <w:p w14:paraId="702DF27C" w14:textId="2FD5D1B2" w:rsidR="00BD5E2B" w:rsidRPr="00790D92" w:rsidRDefault="00BD5E2B" w:rsidP="00BD5E2B">
            <w:pPr>
              <w:pStyle w:val="ListParagraph"/>
              <w:numPr>
                <w:ilvl w:val="0"/>
                <w:numId w:val="18"/>
              </w:num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 xml:space="preserve">Operate AVG </w:t>
            </w:r>
            <w:proofErr w:type="gramStart"/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system</w:t>
            </w:r>
            <w:proofErr w:type="gramEnd"/>
          </w:p>
          <w:p w14:paraId="5DAB6C7B" w14:textId="055218B2" w:rsidR="00D31805" w:rsidRPr="00790D92" w:rsidRDefault="6A07EC12" w:rsidP="6A07EC12">
            <w:p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b/>
                <w:bCs/>
                <w:sz w:val="24"/>
                <w:szCs w:val="24"/>
              </w:rPr>
              <w:t xml:space="preserve">Brosnan Risk Consultant- </w:t>
            </w: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 xml:space="preserve">Security </w:t>
            </w:r>
            <w:r w:rsidR="008076BE" w:rsidRPr="00790D92">
              <w:rPr>
                <w:rFonts w:ascii="Rockwell" w:eastAsia="Rockwell" w:hAnsi="Rockwell" w:cs="Rockwell"/>
                <w:sz w:val="24"/>
                <w:szCs w:val="24"/>
              </w:rPr>
              <w:t>site manager</w:t>
            </w:r>
          </w:p>
          <w:p w14:paraId="5B9A7F37" w14:textId="55669700" w:rsidR="0047438F" w:rsidRPr="00790D92" w:rsidRDefault="00BD5E2B" w:rsidP="6A07EC12">
            <w:pPr>
              <w:rPr>
                <w:rFonts w:ascii="Rockwell" w:eastAsia="Rockwell" w:hAnsi="Rockwell" w:cs="Rockwell"/>
                <w:sz w:val="24"/>
                <w:szCs w:val="24"/>
              </w:rPr>
            </w:pPr>
            <w:r w:rsidRPr="00790D92">
              <w:rPr>
                <w:rFonts w:ascii="Rockwell" w:eastAsia="Rockwell" w:hAnsi="Rockwell" w:cs="Rockwell"/>
                <w:sz w:val="24"/>
                <w:szCs w:val="24"/>
              </w:rPr>
              <w:t>December 11,2021-April 5,2022</w:t>
            </w:r>
            <w:r w:rsidR="0047438F" w:rsidRPr="00790D92">
              <w:rPr>
                <w:rFonts w:ascii="Rockwell" w:eastAsia="Rockwell" w:hAnsi="Rockwell" w:cs="Rockwell"/>
                <w:sz w:val="24"/>
                <w:szCs w:val="24"/>
              </w:rPr>
              <w:t>(40 hours weekly)</w:t>
            </w:r>
          </w:p>
          <w:p w14:paraId="0F475BA5" w14:textId="349EA750" w:rsidR="0047438F" w:rsidRPr="00790D92" w:rsidRDefault="008076BE" w:rsidP="0047438F">
            <w:pPr>
              <w:pStyle w:val="ListParagraph"/>
              <w:numPr>
                <w:ilvl w:val="0"/>
                <w:numId w:val="19"/>
              </w:numPr>
              <w:rPr>
                <w:rFonts w:eastAsia="Rockwell" w:cs="Rockwell"/>
                <w:sz w:val="24"/>
                <w:szCs w:val="24"/>
              </w:rPr>
            </w:pPr>
            <w:r w:rsidRPr="00790D92">
              <w:rPr>
                <w:rFonts w:eastAsia="Rockwell" w:cs="Rockwell"/>
                <w:sz w:val="24"/>
                <w:szCs w:val="24"/>
              </w:rPr>
              <w:t>Monitor officers at various sites</w:t>
            </w:r>
          </w:p>
          <w:p w14:paraId="00B05B8F" w14:textId="5F76F53A" w:rsidR="008076BE" w:rsidRPr="00790D92" w:rsidRDefault="008076BE" w:rsidP="0047438F">
            <w:pPr>
              <w:pStyle w:val="ListParagraph"/>
              <w:numPr>
                <w:ilvl w:val="0"/>
                <w:numId w:val="19"/>
              </w:numPr>
              <w:rPr>
                <w:rFonts w:eastAsia="Rockwell" w:cs="Rockwell"/>
                <w:sz w:val="24"/>
                <w:szCs w:val="24"/>
              </w:rPr>
            </w:pPr>
            <w:r w:rsidRPr="00790D92">
              <w:rPr>
                <w:rFonts w:eastAsia="Rockwell" w:cs="Rockwell"/>
                <w:sz w:val="24"/>
                <w:szCs w:val="24"/>
              </w:rPr>
              <w:t>Take care of payroll for officers</w:t>
            </w:r>
          </w:p>
          <w:p w14:paraId="4238FD3F" w14:textId="19652397" w:rsidR="008076BE" w:rsidRPr="00790D92" w:rsidRDefault="008076BE" w:rsidP="008076BE">
            <w:pPr>
              <w:pStyle w:val="ListParagraph"/>
              <w:numPr>
                <w:ilvl w:val="0"/>
                <w:numId w:val="19"/>
              </w:numPr>
              <w:rPr>
                <w:rFonts w:eastAsia="Rockwell" w:cs="Rockwell"/>
                <w:sz w:val="24"/>
                <w:szCs w:val="24"/>
              </w:rPr>
            </w:pPr>
            <w:r w:rsidRPr="00790D92">
              <w:rPr>
                <w:rFonts w:eastAsia="Rockwell" w:cs="Rockwell"/>
                <w:sz w:val="24"/>
                <w:szCs w:val="24"/>
              </w:rPr>
              <w:t xml:space="preserve">Fill in as officer when needed by patrolling </w:t>
            </w:r>
            <w:proofErr w:type="gramStart"/>
            <w:r w:rsidRPr="00790D92">
              <w:rPr>
                <w:rFonts w:eastAsia="Rockwell" w:cs="Rockwell"/>
                <w:sz w:val="24"/>
                <w:szCs w:val="24"/>
              </w:rPr>
              <w:t>sites</w:t>
            </w:r>
            <w:proofErr w:type="gramEnd"/>
          </w:p>
          <w:p w14:paraId="5D0139EC" w14:textId="6F5A8E40" w:rsidR="008076BE" w:rsidRPr="00790D92" w:rsidRDefault="004F25D5" w:rsidP="0047438F">
            <w:pPr>
              <w:pStyle w:val="ListParagraph"/>
              <w:numPr>
                <w:ilvl w:val="0"/>
                <w:numId w:val="19"/>
              </w:numPr>
              <w:rPr>
                <w:rFonts w:eastAsia="Rockwell" w:cs="Rockwell"/>
                <w:sz w:val="24"/>
                <w:szCs w:val="24"/>
              </w:rPr>
            </w:pPr>
            <w:r w:rsidRPr="00790D92">
              <w:rPr>
                <w:rFonts w:eastAsia="Rockwell" w:cs="Rockwell"/>
                <w:sz w:val="24"/>
                <w:szCs w:val="24"/>
              </w:rPr>
              <w:t>Costumer service</w:t>
            </w:r>
          </w:p>
          <w:p w14:paraId="43AAABC3" w14:textId="790CCA69" w:rsidR="00D31805" w:rsidRPr="00790D92" w:rsidRDefault="00D31805" w:rsidP="2C0C57B0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b/>
                <w:bCs/>
                <w:sz w:val="24"/>
                <w:szCs w:val="24"/>
              </w:rPr>
              <w:t xml:space="preserve">Aquatic </w:t>
            </w:r>
            <w:proofErr w:type="gramStart"/>
            <w:r w:rsidRPr="00790D92">
              <w:rPr>
                <w:b/>
                <w:bCs/>
                <w:sz w:val="24"/>
                <w:szCs w:val="24"/>
              </w:rPr>
              <w:t>Pools  –</w:t>
            </w:r>
            <w:proofErr w:type="gramEnd"/>
            <w:r w:rsidRPr="00790D92">
              <w:rPr>
                <w:sz w:val="24"/>
                <w:szCs w:val="24"/>
              </w:rPr>
              <w:t xml:space="preserve">Service Technician </w:t>
            </w:r>
          </w:p>
          <w:p w14:paraId="166D5702" w14:textId="6441FD7F" w:rsidR="004F25D5" w:rsidRPr="00790D92" w:rsidRDefault="004F25D5" w:rsidP="2C0C57B0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March 25,2019-December10,2021</w:t>
            </w:r>
          </w:p>
          <w:p w14:paraId="070B9422" w14:textId="65D39FB0" w:rsidR="004F25D5" w:rsidRPr="00790D92" w:rsidRDefault="004F25D5" w:rsidP="004F25D5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Lead my team to service </w:t>
            </w:r>
            <w:proofErr w:type="gramStart"/>
            <w:r w:rsidRPr="00790D92">
              <w:rPr>
                <w:sz w:val="24"/>
                <w:szCs w:val="24"/>
              </w:rPr>
              <w:t>pools</w:t>
            </w:r>
            <w:proofErr w:type="gramEnd"/>
          </w:p>
          <w:p w14:paraId="1D4B3A5F" w14:textId="26D6ADC1" w:rsidR="004F25D5" w:rsidRPr="00790D92" w:rsidRDefault="004F25D5" w:rsidP="004F25D5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Customer service</w:t>
            </w:r>
          </w:p>
          <w:p w14:paraId="3853914F" w14:textId="4C874755" w:rsidR="004F25D5" w:rsidRPr="00790D92" w:rsidRDefault="004F25D5" w:rsidP="004F25D5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Build pools and </w:t>
            </w:r>
            <w:proofErr w:type="gramStart"/>
            <w:r w:rsidRPr="00790D92">
              <w:rPr>
                <w:sz w:val="24"/>
                <w:szCs w:val="24"/>
              </w:rPr>
              <w:t>landscaping</w:t>
            </w:r>
            <w:proofErr w:type="gramEnd"/>
          </w:p>
          <w:p w14:paraId="31649E78" w14:textId="2AF58E0D" w:rsidR="004F25D5" w:rsidRPr="00790D92" w:rsidRDefault="004F25D5" w:rsidP="004F25D5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Operate </w:t>
            </w:r>
            <w:proofErr w:type="gramStart"/>
            <w:r w:rsidRPr="00790D92">
              <w:rPr>
                <w:sz w:val="24"/>
                <w:szCs w:val="24"/>
              </w:rPr>
              <w:t>excavator</w:t>
            </w:r>
            <w:proofErr w:type="gramEnd"/>
            <w:r w:rsidRPr="00790D92">
              <w:rPr>
                <w:sz w:val="24"/>
                <w:szCs w:val="24"/>
              </w:rPr>
              <w:t xml:space="preserve"> </w:t>
            </w:r>
          </w:p>
          <w:p w14:paraId="02EB378F" w14:textId="77777777" w:rsidR="00D31805" w:rsidRPr="00790D92" w:rsidRDefault="00D31805" w:rsidP="00D31805">
            <w:pPr>
              <w:spacing w:line="240" w:lineRule="auto"/>
              <w:rPr>
                <w:bCs/>
                <w:iCs/>
                <w:sz w:val="24"/>
                <w:szCs w:val="24"/>
              </w:rPr>
            </w:pPr>
          </w:p>
          <w:p w14:paraId="72A3D3EC" w14:textId="77777777" w:rsidR="00D31805" w:rsidRPr="00790D92" w:rsidRDefault="00D31805" w:rsidP="007569C1">
            <w:pPr>
              <w:rPr>
                <w:sz w:val="24"/>
                <w:szCs w:val="24"/>
              </w:rPr>
            </w:pPr>
          </w:p>
          <w:p w14:paraId="69D0C959" w14:textId="52104CD8" w:rsidR="002C2CDD" w:rsidRPr="00790D92" w:rsidRDefault="00000000" w:rsidP="007569C1">
            <w:pPr>
              <w:pStyle w:val="Heading3"/>
              <w:rPr>
                <w:sz w:val="24"/>
              </w:rPr>
            </w:pPr>
            <w:sdt>
              <w:sdtPr>
                <w:rPr>
                  <w:sz w:val="24"/>
                </w:rPr>
                <w:alias w:val="Education:"/>
                <w:tag w:val="Education:"/>
                <w:id w:val="50576472"/>
                <w:placeholder>
                  <w:docPart w:val="C0B00C701A1D449185D26E8E84E8211A"/>
                </w:placeholder>
                <w:temporary/>
                <w:showingPlcHdr/>
              </w:sdtPr>
              <w:sdtContent>
                <w:r w:rsidR="002C2CDD" w:rsidRPr="00790D92">
                  <w:rPr>
                    <w:sz w:val="24"/>
                  </w:rPr>
                  <w:t>Education</w:t>
                </w:r>
              </w:sdtContent>
            </w:sdt>
            <w:r w:rsidR="6A07EC12" w:rsidRPr="00790D92">
              <w:rPr>
                <w:sz w:val="24"/>
              </w:rPr>
              <w:t>/LICENCES</w:t>
            </w:r>
          </w:p>
          <w:p w14:paraId="774F49FB" w14:textId="77777777" w:rsidR="000B3ED1" w:rsidRPr="00790D92" w:rsidRDefault="000B3ED1" w:rsidP="000B3ED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790D92">
              <w:rPr>
                <w:b/>
                <w:bCs/>
                <w:sz w:val="24"/>
                <w:szCs w:val="24"/>
                <w:u w:val="single"/>
              </w:rPr>
              <w:t>YEAR</w:t>
            </w:r>
          </w:p>
          <w:p w14:paraId="07BA0106" w14:textId="10DFAFBC" w:rsidR="2C0C57B0" w:rsidRPr="00790D92" w:rsidRDefault="2C0C57B0" w:rsidP="2C0C57B0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790D92">
              <w:rPr>
                <w:b/>
                <w:bCs/>
                <w:sz w:val="24"/>
                <w:szCs w:val="24"/>
              </w:rPr>
              <w:t xml:space="preserve">Currently </w:t>
            </w:r>
            <w:r w:rsidR="00790D92">
              <w:rPr>
                <w:b/>
                <w:bCs/>
                <w:sz w:val="24"/>
                <w:szCs w:val="24"/>
              </w:rPr>
              <w:t xml:space="preserve"> </w:t>
            </w:r>
            <w:r w:rsidR="00790D92" w:rsidRPr="00790D92">
              <w:rPr>
                <w:sz w:val="24"/>
                <w:szCs w:val="24"/>
              </w:rPr>
              <w:t>We</w:t>
            </w:r>
            <w:proofErr w:type="gramEnd"/>
            <w:r w:rsidR="00790D92" w:rsidRPr="00790D92">
              <w:rPr>
                <w:sz w:val="24"/>
                <w:szCs w:val="24"/>
              </w:rPr>
              <w:t xml:space="preserve"> Can Code It(Cleveland ,Ohio)</w:t>
            </w:r>
          </w:p>
          <w:p w14:paraId="7F8660DF" w14:textId="0D174A9F" w:rsidR="00790D92" w:rsidRDefault="00790D92" w:rsidP="2C0C57B0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                      </w:t>
            </w:r>
            <w:proofErr w:type="spellStart"/>
            <w:r w:rsidRPr="00790D92">
              <w:rPr>
                <w:sz w:val="24"/>
                <w:szCs w:val="24"/>
              </w:rPr>
              <w:t>Fullstack</w:t>
            </w:r>
            <w:proofErr w:type="spellEnd"/>
            <w:r w:rsidRPr="00790D92">
              <w:rPr>
                <w:sz w:val="24"/>
                <w:szCs w:val="24"/>
              </w:rPr>
              <w:t xml:space="preserve"> coding bootcamp</w:t>
            </w:r>
          </w:p>
          <w:p w14:paraId="2790D3E2" w14:textId="77777777" w:rsidR="00790D92" w:rsidRPr="00790D92" w:rsidRDefault="00790D92" w:rsidP="2C0C57B0">
            <w:pPr>
              <w:spacing w:line="240" w:lineRule="auto"/>
              <w:rPr>
                <w:sz w:val="24"/>
                <w:szCs w:val="24"/>
              </w:rPr>
            </w:pPr>
          </w:p>
          <w:p w14:paraId="08BE5265" w14:textId="0A5A0D0B" w:rsidR="2C0C57B0" w:rsidRPr="00790D92" w:rsidRDefault="2C0C57B0" w:rsidP="2C0C57B0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2022             Secret security clearance</w:t>
            </w:r>
          </w:p>
          <w:p w14:paraId="5CF52243" w14:textId="55FBE551" w:rsidR="000B3ED1" w:rsidRPr="00790D92" w:rsidRDefault="000B3ED1" w:rsidP="6A07EC12">
            <w:pPr>
              <w:spacing w:line="240" w:lineRule="auto"/>
              <w:rPr>
                <w:sz w:val="24"/>
                <w:szCs w:val="24"/>
              </w:rPr>
            </w:pPr>
          </w:p>
          <w:p w14:paraId="20DD5BE0" w14:textId="77777777" w:rsidR="00790D92" w:rsidRDefault="00790D92" w:rsidP="000B3ED1">
            <w:pPr>
              <w:spacing w:line="240" w:lineRule="auto"/>
              <w:rPr>
                <w:sz w:val="24"/>
                <w:szCs w:val="24"/>
              </w:rPr>
            </w:pPr>
          </w:p>
          <w:p w14:paraId="6A9018F5" w14:textId="18B2DD38" w:rsidR="000B3ED1" w:rsidRPr="00790D92" w:rsidRDefault="000B3ED1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>2020             National CPR Foundation</w:t>
            </w:r>
          </w:p>
          <w:p w14:paraId="583F8F4A" w14:textId="77777777" w:rsidR="000B3ED1" w:rsidRPr="00790D92" w:rsidRDefault="0093271F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                       </w:t>
            </w:r>
            <w:r w:rsidR="000B3ED1" w:rsidRPr="00790D92">
              <w:rPr>
                <w:sz w:val="24"/>
                <w:szCs w:val="24"/>
              </w:rPr>
              <w:t>CPR certificate</w:t>
            </w:r>
          </w:p>
          <w:p w14:paraId="7CA74EF8" w14:textId="77777777" w:rsidR="00790D92" w:rsidRDefault="00790D92" w:rsidP="000B3ED1">
            <w:pPr>
              <w:spacing w:line="240" w:lineRule="auto"/>
              <w:rPr>
                <w:sz w:val="24"/>
                <w:szCs w:val="24"/>
              </w:rPr>
            </w:pPr>
          </w:p>
          <w:p w14:paraId="46B06C39" w14:textId="671A727F" w:rsidR="000B3ED1" w:rsidRPr="00790D92" w:rsidRDefault="00EB518C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2020              </w:t>
            </w:r>
            <w:r w:rsidR="0093271F" w:rsidRPr="00790D92">
              <w:rPr>
                <w:sz w:val="24"/>
                <w:szCs w:val="24"/>
              </w:rPr>
              <w:t>Harvard University O</w:t>
            </w:r>
            <w:r w:rsidR="000B3ED1" w:rsidRPr="00790D92">
              <w:rPr>
                <w:sz w:val="24"/>
                <w:szCs w:val="24"/>
              </w:rPr>
              <w:t>nline</w:t>
            </w:r>
          </w:p>
          <w:p w14:paraId="62BC29DD" w14:textId="77777777" w:rsidR="00EB518C" w:rsidRPr="00790D92" w:rsidRDefault="0093271F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                      </w:t>
            </w:r>
            <w:r w:rsidR="000B3ED1" w:rsidRPr="00790D92">
              <w:rPr>
                <w:sz w:val="24"/>
                <w:szCs w:val="24"/>
              </w:rPr>
              <w:t xml:space="preserve">Backyard Meteorology, The Sciences of </w:t>
            </w:r>
          </w:p>
          <w:p w14:paraId="449CEAAD" w14:textId="77777777" w:rsidR="000B3ED1" w:rsidRPr="00790D92" w:rsidRDefault="00EB518C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                            Weather Course  </w:t>
            </w:r>
          </w:p>
          <w:p w14:paraId="04CD51F1" w14:textId="77777777" w:rsidR="00790D92" w:rsidRDefault="00790D92" w:rsidP="000B3ED1">
            <w:pPr>
              <w:spacing w:line="240" w:lineRule="auto"/>
              <w:rPr>
                <w:sz w:val="24"/>
                <w:szCs w:val="24"/>
              </w:rPr>
            </w:pPr>
          </w:p>
          <w:p w14:paraId="66463D26" w14:textId="398D8252" w:rsidR="000B3ED1" w:rsidRPr="00790D92" w:rsidRDefault="00EB518C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2020             </w:t>
            </w:r>
            <w:r w:rsidR="000B3ED1" w:rsidRPr="00790D92">
              <w:rPr>
                <w:sz w:val="24"/>
                <w:szCs w:val="24"/>
              </w:rPr>
              <w:t xml:space="preserve"> U.S Army Field Artillery School</w:t>
            </w:r>
          </w:p>
          <w:p w14:paraId="696851DA" w14:textId="77777777" w:rsidR="000B3ED1" w:rsidRPr="00790D92" w:rsidRDefault="0093271F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                      </w:t>
            </w:r>
            <w:r w:rsidR="000B3ED1" w:rsidRPr="00790D92">
              <w:rPr>
                <w:sz w:val="24"/>
                <w:szCs w:val="24"/>
              </w:rPr>
              <w:t>Diploma: Course number 041-13B10</w:t>
            </w:r>
          </w:p>
          <w:p w14:paraId="60061E4C" w14:textId="77777777" w:rsidR="000B3ED1" w:rsidRPr="00790D92" w:rsidRDefault="000B3ED1" w:rsidP="000B3ED1">
            <w:pPr>
              <w:spacing w:line="240" w:lineRule="auto"/>
              <w:rPr>
                <w:sz w:val="24"/>
                <w:szCs w:val="24"/>
              </w:rPr>
            </w:pPr>
          </w:p>
          <w:p w14:paraId="7AC59A88" w14:textId="77777777" w:rsidR="000B3ED1" w:rsidRPr="00790D92" w:rsidRDefault="00EB518C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2020              </w:t>
            </w:r>
            <w:r w:rsidR="000B3ED1" w:rsidRPr="00790D92">
              <w:rPr>
                <w:sz w:val="24"/>
                <w:szCs w:val="24"/>
              </w:rPr>
              <w:t>Basic Combat Training Course</w:t>
            </w:r>
          </w:p>
          <w:p w14:paraId="03CA74B9" w14:textId="45503354" w:rsidR="000B3ED1" w:rsidRPr="00790D92" w:rsidRDefault="00790D92" w:rsidP="2C0C57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0B3ED1" w:rsidRPr="00790D92">
              <w:rPr>
                <w:sz w:val="24"/>
                <w:szCs w:val="24"/>
              </w:rPr>
              <w:t>Diploma: Course number 750-BT</w:t>
            </w:r>
          </w:p>
          <w:p w14:paraId="340F55ED" w14:textId="77777777" w:rsidR="00790D92" w:rsidRDefault="00790D92" w:rsidP="000B3ED1">
            <w:pPr>
              <w:spacing w:line="240" w:lineRule="auto"/>
              <w:rPr>
                <w:sz w:val="24"/>
                <w:szCs w:val="24"/>
              </w:rPr>
            </w:pPr>
          </w:p>
          <w:p w14:paraId="7B499908" w14:textId="4FDEDE9F" w:rsidR="000B3ED1" w:rsidRPr="00790D92" w:rsidRDefault="00377940" w:rsidP="000B3ED1">
            <w:pPr>
              <w:spacing w:line="240" w:lineRule="auto"/>
              <w:rPr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2012-2017    </w:t>
            </w:r>
            <w:r w:rsidR="000B3ED1" w:rsidRPr="00790D92">
              <w:rPr>
                <w:sz w:val="24"/>
                <w:szCs w:val="24"/>
              </w:rPr>
              <w:t xml:space="preserve"> </w:t>
            </w:r>
            <w:proofErr w:type="spellStart"/>
            <w:r w:rsidR="0093271F" w:rsidRPr="00790D92">
              <w:rPr>
                <w:sz w:val="24"/>
                <w:szCs w:val="24"/>
              </w:rPr>
              <w:t>Wolmer</w:t>
            </w:r>
            <w:r w:rsidR="000B3ED1" w:rsidRPr="00790D92">
              <w:rPr>
                <w:sz w:val="24"/>
                <w:szCs w:val="24"/>
              </w:rPr>
              <w:t>s</w:t>
            </w:r>
            <w:proofErr w:type="spellEnd"/>
            <w:r w:rsidR="0093271F" w:rsidRPr="00790D92">
              <w:rPr>
                <w:sz w:val="24"/>
                <w:szCs w:val="24"/>
              </w:rPr>
              <w:t>’</w:t>
            </w:r>
            <w:r w:rsidR="000B3ED1" w:rsidRPr="00790D92">
              <w:rPr>
                <w:sz w:val="24"/>
                <w:szCs w:val="24"/>
              </w:rPr>
              <w:t xml:space="preserve"> Boys’ School, Kingston, Jamaica</w:t>
            </w:r>
          </w:p>
          <w:p w14:paraId="721DA9B3" w14:textId="77777777" w:rsidR="000B3ED1" w:rsidRPr="00790D92" w:rsidRDefault="0093271F" w:rsidP="000B3ED1">
            <w:pPr>
              <w:spacing w:line="240" w:lineRule="auto"/>
              <w:rPr>
                <w:bCs/>
                <w:sz w:val="24"/>
                <w:szCs w:val="24"/>
              </w:rPr>
            </w:pPr>
            <w:r w:rsidRPr="00790D92">
              <w:rPr>
                <w:sz w:val="24"/>
                <w:szCs w:val="24"/>
              </w:rPr>
              <w:t xml:space="preserve">                         </w:t>
            </w:r>
            <w:r w:rsidR="000B3ED1" w:rsidRPr="00790D92">
              <w:rPr>
                <w:sz w:val="24"/>
                <w:szCs w:val="24"/>
              </w:rPr>
              <w:t>High School Diploma</w:t>
            </w:r>
          </w:p>
          <w:p w14:paraId="35D9A0F1" w14:textId="1F45683C" w:rsidR="00813D44" w:rsidRPr="00790D92" w:rsidRDefault="00813D44" w:rsidP="005E0DD9">
            <w:pPr>
              <w:pStyle w:val="Heading3"/>
              <w:rPr>
                <w:sz w:val="24"/>
              </w:rPr>
            </w:pPr>
          </w:p>
          <w:p w14:paraId="5266B308" w14:textId="77777777" w:rsidR="009E783A" w:rsidRPr="00790D92" w:rsidRDefault="009E783A" w:rsidP="009E783A">
            <w:pPr>
              <w:pStyle w:val="Heading3"/>
              <w:rPr>
                <w:sz w:val="24"/>
              </w:rPr>
            </w:pPr>
            <w:r w:rsidRPr="00790D92">
              <w:rPr>
                <w:sz w:val="24"/>
              </w:rPr>
              <w:t>references</w:t>
            </w:r>
          </w:p>
          <w:p w14:paraId="2922A67B" w14:textId="77777777" w:rsidR="009E783A" w:rsidRPr="00790D92" w:rsidRDefault="009E783A" w:rsidP="006430A7">
            <w:pPr>
              <w:suppressAutoHyphens/>
              <w:spacing w:line="240" w:lineRule="auto"/>
              <w:rPr>
                <w:bCs/>
                <w:iCs/>
                <w:sz w:val="24"/>
                <w:szCs w:val="24"/>
              </w:rPr>
            </w:pPr>
            <w:proofErr w:type="spellStart"/>
            <w:r w:rsidRPr="00790D92">
              <w:rPr>
                <w:bCs/>
                <w:iCs/>
                <w:sz w:val="24"/>
                <w:szCs w:val="24"/>
              </w:rPr>
              <w:lastRenderedPageBreak/>
              <w:t>Moseka</w:t>
            </w:r>
            <w:proofErr w:type="spellEnd"/>
            <w:r w:rsidR="00377940" w:rsidRPr="00790D92">
              <w:rPr>
                <w:bCs/>
                <w:iCs/>
                <w:sz w:val="24"/>
                <w:szCs w:val="24"/>
              </w:rPr>
              <w:t xml:space="preserve"> </w:t>
            </w:r>
            <w:r w:rsidRPr="00790D92">
              <w:rPr>
                <w:bCs/>
                <w:iCs/>
                <w:sz w:val="24"/>
                <w:szCs w:val="24"/>
              </w:rPr>
              <w:t>James</w:t>
            </w:r>
            <w:r w:rsidR="0093271F" w:rsidRPr="00790D92">
              <w:rPr>
                <w:bCs/>
                <w:iCs/>
                <w:sz w:val="24"/>
                <w:szCs w:val="24"/>
              </w:rPr>
              <w:t xml:space="preserve"> </w:t>
            </w:r>
            <w:proofErr w:type="gramStart"/>
            <w:r w:rsidRPr="00790D92">
              <w:rPr>
                <w:bCs/>
                <w:iCs/>
                <w:sz w:val="24"/>
                <w:szCs w:val="24"/>
              </w:rPr>
              <w:t>( De</w:t>
            </w:r>
            <w:r w:rsidR="00377940" w:rsidRPr="00790D92">
              <w:rPr>
                <w:bCs/>
                <w:iCs/>
                <w:sz w:val="24"/>
                <w:szCs w:val="24"/>
              </w:rPr>
              <w:t>partment</w:t>
            </w:r>
            <w:proofErr w:type="gramEnd"/>
            <w:r w:rsidR="00377940" w:rsidRPr="00790D92">
              <w:rPr>
                <w:bCs/>
                <w:iCs/>
                <w:sz w:val="24"/>
                <w:szCs w:val="24"/>
              </w:rPr>
              <w:t xml:space="preserve"> of  Education NYC) </w:t>
            </w:r>
            <w:r w:rsidRPr="00790D92">
              <w:rPr>
                <w:bCs/>
                <w:iCs/>
                <w:sz w:val="24"/>
                <w:szCs w:val="24"/>
              </w:rPr>
              <w:t>Behavior Analyst Instructor                                                                                                   Phone Number:6319337956</w:t>
            </w:r>
          </w:p>
          <w:p w14:paraId="3DEEC669" w14:textId="77777777" w:rsidR="006430A7" w:rsidRPr="00790D92" w:rsidRDefault="006430A7" w:rsidP="009E783A">
            <w:pPr>
              <w:suppressAutoHyphens/>
              <w:spacing w:line="240" w:lineRule="auto"/>
              <w:rPr>
                <w:bCs/>
                <w:iCs/>
                <w:sz w:val="24"/>
                <w:szCs w:val="24"/>
              </w:rPr>
            </w:pPr>
          </w:p>
          <w:p w14:paraId="4DDF2890" w14:textId="77777777" w:rsidR="009814B7" w:rsidRPr="00790D92" w:rsidRDefault="009814B7" w:rsidP="00285D3D">
            <w:pPr>
              <w:suppressAutoHyphens/>
              <w:spacing w:line="240" w:lineRule="auto"/>
              <w:rPr>
                <w:bCs/>
                <w:iCs/>
                <w:sz w:val="24"/>
                <w:szCs w:val="24"/>
              </w:rPr>
            </w:pPr>
            <w:r w:rsidRPr="00790D92">
              <w:rPr>
                <w:bCs/>
                <w:iCs/>
                <w:sz w:val="24"/>
                <w:szCs w:val="24"/>
              </w:rPr>
              <w:t>Gladstone Reid</w:t>
            </w:r>
            <w:r w:rsidR="009E783A" w:rsidRPr="00790D92">
              <w:rPr>
                <w:bCs/>
                <w:iCs/>
                <w:sz w:val="24"/>
                <w:szCs w:val="24"/>
              </w:rPr>
              <w:t xml:space="preserve"> </w:t>
            </w:r>
            <w:r w:rsidRPr="00790D92">
              <w:rPr>
                <w:bCs/>
                <w:iCs/>
                <w:sz w:val="24"/>
                <w:szCs w:val="24"/>
              </w:rPr>
              <w:t>(US Army Futures Command</w:t>
            </w:r>
            <w:r w:rsidR="009E783A" w:rsidRPr="00790D92">
              <w:rPr>
                <w:bCs/>
                <w:iCs/>
                <w:sz w:val="24"/>
                <w:szCs w:val="24"/>
              </w:rPr>
              <w:t>)</w:t>
            </w:r>
          </w:p>
          <w:p w14:paraId="734EE3C4" w14:textId="77777777" w:rsidR="00741125" w:rsidRPr="00790D92" w:rsidRDefault="009814B7" w:rsidP="00285D3D">
            <w:pPr>
              <w:suppressAutoHyphens/>
              <w:spacing w:line="240" w:lineRule="auto"/>
              <w:rPr>
                <w:bCs/>
                <w:iCs/>
                <w:sz w:val="24"/>
                <w:szCs w:val="24"/>
              </w:rPr>
            </w:pPr>
            <w:r w:rsidRPr="00790D92">
              <w:rPr>
                <w:bCs/>
                <w:iCs/>
                <w:sz w:val="24"/>
                <w:szCs w:val="24"/>
              </w:rPr>
              <w:t>Chief, Tactical Behavior Research</w:t>
            </w:r>
            <w:r w:rsidR="009E783A" w:rsidRPr="00790D92">
              <w:rPr>
                <w:bCs/>
                <w:iCs/>
                <w:sz w:val="24"/>
                <w:szCs w:val="24"/>
              </w:rPr>
              <w:t xml:space="preserve">                                                         </w:t>
            </w:r>
            <w:r w:rsidRPr="00790D92">
              <w:rPr>
                <w:bCs/>
                <w:iCs/>
                <w:sz w:val="24"/>
                <w:szCs w:val="24"/>
              </w:rPr>
              <w:t xml:space="preserve">         Phone Number:9734606933</w:t>
            </w:r>
          </w:p>
          <w:p w14:paraId="3656B9AB" w14:textId="77777777" w:rsidR="00F50BF4" w:rsidRPr="00790D92" w:rsidRDefault="00F50BF4" w:rsidP="00285D3D">
            <w:pPr>
              <w:suppressAutoHyphens/>
              <w:spacing w:line="240" w:lineRule="auto"/>
              <w:rPr>
                <w:sz w:val="24"/>
                <w:szCs w:val="24"/>
              </w:rPr>
            </w:pPr>
          </w:p>
          <w:p w14:paraId="45FB0818" w14:textId="77777777" w:rsidR="00F50BF4" w:rsidRPr="00790D92" w:rsidRDefault="00F50BF4" w:rsidP="00285D3D">
            <w:pPr>
              <w:suppressAutoHyphens/>
              <w:spacing w:line="240" w:lineRule="auto"/>
              <w:rPr>
                <w:sz w:val="24"/>
                <w:szCs w:val="24"/>
              </w:rPr>
            </w:pPr>
          </w:p>
          <w:p w14:paraId="049F31CB" w14:textId="77777777" w:rsidR="00F50BF4" w:rsidRPr="00790D92" w:rsidRDefault="00F50BF4" w:rsidP="00285D3D">
            <w:pPr>
              <w:suppressAutoHyphens/>
              <w:spacing w:line="240" w:lineRule="auto"/>
              <w:rPr>
                <w:sz w:val="24"/>
                <w:szCs w:val="24"/>
              </w:rPr>
            </w:pPr>
          </w:p>
        </w:tc>
      </w:tr>
      <w:tr w:rsidR="00D31805" w:rsidRPr="00906BEE" w14:paraId="53128261" w14:textId="77777777" w:rsidTr="2C0C57B0">
        <w:tc>
          <w:tcPr>
            <w:tcW w:w="3800" w:type="dxa"/>
            <w:tcMar>
              <w:top w:w="504" w:type="dxa"/>
              <w:right w:w="720" w:type="dxa"/>
            </w:tcMar>
          </w:tcPr>
          <w:p w14:paraId="62486C05" w14:textId="77777777" w:rsidR="00D31805" w:rsidRPr="00916F0F" w:rsidRDefault="00D31805" w:rsidP="00916F0F">
            <w:pPr>
              <w:pStyle w:val="Initials"/>
              <w:ind w:left="0"/>
              <w:jc w:val="left"/>
              <w:rPr>
                <w:noProof/>
                <w:color w:val="auto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4101652C" w14:textId="77777777" w:rsidR="00D31805" w:rsidRDefault="00D31805" w:rsidP="00916F0F">
            <w:pPr>
              <w:pStyle w:val="Heading1"/>
              <w:jc w:val="left"/>
            </w:pPr>
          </w:p>
        </w:tc>
      </w:tr>
    </w:tbl>
    <w:p w14:paraId="4B99056E" w14:textId="77777777" w:rsidR="00C62C50" w:rsidRDefault="00C62C50" w:rsidP="00E22E87">
      <w:pPr>
        <w:pStyle w:val="NoSpacing"/>
      </w:pPr>
    </w:p>
    <w:sectPr w:rsidR="00C62C50" w:rsidSect="00EF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FB49" w14:textId="77777777" w:rsidR="00957FE0" w:rsidRDefault="00957FE0" w:rsidP="00713050">
      <w:pPr>
        <w:spacing w:line="240" w:lineRule="auto"/>
      </w:pPr>
      <w:r>
        <w:separator/>
      </w:r>
    </w:p>
  </w:endnote>
  <w:endnote w:type="continuationSeparator" w:id="0">
    <w:p w14:paraId="512076B0" w14:textId="77777777" w:rsidR="00957FE0" w:rsidRDefault="00957FE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87C2" w14:textId="77777777" w:rsidR="004F25D5" w:rsidRDefault="004F2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85"/>
      <w:gridCol w:w="2685"/>
      <w:gridCol w:w="2686"/>
      <w:gridCol w:w="2686"/>
    </w:tblGrid>
    <w:tr w:rsidR="00C2098A" w14:paraId="62EBF3C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98A12B" w14:textId="77777777" w:rsidR="00C2098A" w:rsidRDefault="00000000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11111502">
              <v:group id="_x0000_s1050" alt="Title: Email icon" style="width:25.9pt;height:25.9pt;mso-position-horizontal-relative:char;mso-position-vertical-relative:line" coordsize="7345,7345">
                <o:lock v:ext="edit" aspectratio="t"/>
                <v:oval id="Oval 17" o:spid="_x0000_s1056" style="position:absolute;width:7345;height:7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<v:stroke joinstyle="miter"/>
                </v:oval>
                <v:group id="Group 18" o:spid="_x0000_s1051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9" o:spid="_x0000_s1055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54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53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2" o:spid="_x0000_s1052" type="#_x0000_t5" style="position:absolute;left:1687;top:2458;width:7231;height:2648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46DB82" w14:textId="77777777" w:rsidR="00C2098A" w:rsidRDefault="00000000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689890AC">
              <v:group id="_x0000_s1047" alt="Title: Twitter icon" style="width:25.9pt;height:25.9pt;mso-position-horizontal-relative:char;mso-position-vertical-relative:line" coordsize="430,430">
                <o:lock v:ext="edit" aspectratio="t"/>
                <v:shape id="Circle around Twitter symbol" o:spid="_x0000_s1049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Twitter symbol" o:spid="_x0000_s104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97CC1D" w14:textId="77777777" w:rsidR="00C2098A" w:rsidRDefault="00000000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00AB10F0">
              <v:group id="_x0000_s1044" alt="Title: Telephone icon" style="width:25.9pt;height:25.9pt;mso-position-horizontal-relative:char;mso-position-vertical-relative:line" coordsize="431,431">
                <o:lock v:ext="edit" aspectratio="t"/>
                <v:shape id="Circle around telephone symbol" o:spid="_x0000_s1046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1045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0FFD37" w14:textId="77777777" w:rsidR="00C2098A" w:rsidRDefault="00000000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6BD3105F">
              <v:group id="_x0000_s1041" alt="Title: LinkedIn icon" style="width:25.9pt;height:25.9pt;mso-position-horizontal-relative:char;mso-position-vertical-relative:line" coordsize="431,431">
                <o:lock v:ext="edit" aspectratio="t"/>
                <v:shape id="Circle around LinkedIn symbol" o:spid="_x0000_s1043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1042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684488" w14:paraId="6B6993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E9F23F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72F64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8CE6F9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1CDCEAD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C2098A" w:rsidRDefault="00716F4B" w:rsidP="00217980">
        <w:pPr>
          <w:pStyle w:val="Footer"/>
          <w:rPr>
            <w:noProof/>
          </w:rPr>
        </w:pPr>
        <w:r>
          <w:fldChar w:fldCharType="begin"/>
        </w:r>
        <w:r w:rsidR="00217980">
          <w:instrText xml:space="preserve"> PAGE   \* MERGEFORMAT </w:instrText>
        </w:r>
        <w:r>
          <w:fldChar w:fldCharType="separate"/>
        </w:r>
        <w:r w:rsidR="009814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85"/>
      <w:gridCol w:w="2685"/>
      <w:gridCol w:w="2686"/>
      <w:gridCol w:w="2686"/>
    </w:tblGrid>
    <w:tr w:rsidR="00217980" w14:paraId="3461D77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F2D8B6" w14:textId="77777777" w:rsidR="00217980" w:rsidRDefault="00000000" w:rsidP="00411CB2">
          <w:pPr>
            <w:pStyle w:val="Footer"/>
            <w:jc w:val="left"/>
          </w:pPr>
          <w:r>
            <w:rPr>
              <w:noProof/>
            </w:rPr>
          </w:r>
          <w:r>
            <w:rPr>
              <w:noProof/>
            </w:rPr>
            <w:pict w14:anchorId="349DA0D7">
              <v:group id="Group 102" o:spid="_x0000_s1034" style="width:25.9pt;height:25.9pt;mso-position-horizontal-relative:char;mso-position-vertical-relative:line" coordsize="7345,7345">
                <o:lock v:ext="edit" aspectratio="t"/>
                <v:oval id="Oval 28" o:spid="_x0000_s1040" style="position:absolute;width:7345;height:7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<v:stroke joinstyle="miter"/>
                </v:oval>
                <v:group id="Group 29" o:spid="_x0000_s1035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8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7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1036" type="#_x0000_t5" alt="email icon" style="position:absolute;left:1687;top:2458;width:7231;height:2648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B78278" w14:textId="77777777" w:rsidR="00217980" w:rsidRDefault="00000000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7407EA97">
              <v:group id="Group 4" o:spid="_x0000_s1031" style="width:25.9pt;height:25.9pt;mso-position-horizontal-relative:char;mso-position-vertical-relative:line" coordsize="430,430">
                <o:lock v:ext="edit" aspectratio="t"/>
                <v:shape id="Circle around Twitter symbol" o:spid="_x0000_s1033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Twitter symbol" o:spid="_x0000_s1032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C39945" w14:textId="77777777" w:rsidR="00217980" w:rsidRDefault="00000000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30E2E008">
              <v:group id="Group 10" o:spid="_x0000_s1028" style="width:25.9pt;height:25.9pt;mso-position-horizontal-relative:char;mso-position-vertical-relative:line" coordsize="431,431">
                <o:lock v:ext="edit" aspectratio="t"/>
                <v:shape id="Circle around telephone symbol" o:spid="_x0000_s1030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1029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62CB0E" w14:textId="77777777" w:rsidR="00217980" w:rsidRDefault="00000000" w:rsidP="00217980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 w14:anchorId="7D48E38F">
              <v:group id="Group 16" o:spid="_x0000_s1025" style="width:25.9pt;height:25.9pt;mso-position-horizontal-relative:char;mso-position-vertical-relative:line" coordsize="431,431">
                <o:lock v:ext="edit" aspectratio="t"/>
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1026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217980" w14:paraId="492AAFBD" w14:textId="77777777" w:rsidTr="006D76B1">
      <w:sdt>
        <w:sdtPr>
          <w:id w:val="206994694"/>
          <w:placeholder>
            <w:docPart w:val="0503D6CFB3FB4E8FA2CBC2EA03B585DA"/>
          </w:placeholder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3CA40FF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>
            <w:docPart w:val="94F5BF0939BD4E42B4587FA1DD27464D"/>
          </w:placeholder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BEA0ECE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>
            <w:docPart w:val="58DE2247FF7740D4BC0AEB85BBAB71DD"/>
          </w:placeholder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322B2265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>
            <w:docPart w:val="F47763C2E17F48B5B5152AB3D8AC672E"/>
          </w:placeholder>
          <w:temporary/>
          <w:showingPlcHdr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8549E72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34CE0A41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6C06" w14:textId="77777777" w:rsidR="00957FE0" w:rsidRDefault="00957FE0" w:rsidP="00713050">
      <w:pPr>
        <w:spacing w:line="240" w:lineRule="auto"/>
      </w:pPr>
      <w:r>
        <w:separator/>
      </w:r>
    </w:p>
  </w:footnote>
  <w:footnote w:type="continuationSeparator" w:id="0">
    <w:p w14:paraId="198873AA" w14:textId="77777777" w:rsidR="00957FE0" w:rsidRDefault="00957FE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29F6" w14:textId="77777777" w:rsidR="004F25D5" w:rsidRDefault="004F2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83"/>
      <w:gridCol w:w="6729"/>
    </w:tblGrid>
    <w:tr w:rsidR="001A5CA9" w:rsidRPr="00F207C0" w14:paraId="46D1B00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C2A251" w14:textId="77777777" w:rsidR="001A5CA9" w:rsidRPr="00F207C0" w:rsidRDefault="00000000" w:rsidP="001A5CA9">
          <w:pPr>
            <w:pStyle w:val="Initials"/>
          </w:pPr>
          <w:r>
            <w:rPr>
              <w:noProof/>
              <w:color w:val="auto"/>
            </w:rPr>
            <w:pict w14:anchorId="6C2BEA79">
              <v:group id="Group 3" o:spid="_x0000_s1057" alt="Title: Continuation page header graphic" style="position:absolute;left:0;text-align:left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<v:rect id="Red rectangle" o:spid="_x0000_s1060" style="position:absolute;left:11334;top:4191;width:55321;height:100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<v:oval id="White circle" o:spid="_x0000_s1059" style="position:absolute;left:571;top:571;width:17044;height:170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<v:stroke joinstyle="miter"/>
                </v:oval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58" type="#_x0000_t23" style="position:absolute;width:18103;height:181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<v:stroke joinstyle="miter"/>
                </v:shape>
                <w10:wrap anchory="page"/>
                <w10:anchorlock/>
              </v:group>
            </w:pict>
          </w:r>
          <w:r w:rsidR="003D0FBB" w:rsidRPr="003D0FBB">
            <w:rPr>
              <w:color w:val="auto"/>
            </w:rPr>
            <w:t>AL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729"/>
          </w:tblGrid>
          <w:tr w:rsidR="001A5CA9" w14:paraId="1CFFD7D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0C060AF" w14:textId="77777777" w:rsidR="003D0FBB" w:rsidRPr="00906BEE" w:rsidRDefault="00000000" w:rsidP="003D0FBB">
                <w:pPr>
                  <w:pStyle w:val="Heading1"/>
                  <w:jc w:val="left"/>
                </w:pPr>
                <w:sdt>
                  <w:sdtPr>
                    <w:alias w:val="Enter your name:"/>
                    <w:tag w:val="Enter your name:"/>
                    <w:id w:val="1675459976"/>
                    <w:placeholder>
                      <w:docPart w:val="019B87AA0DB44054A83A5C091CFEC18F"/>
                    </w:placeholder>
                  </w:sdtPr>
                  <w:sdtContent>
                    <w:r w:rsidR="003D0FBB">
                      <w:t>AKi Gide Giovannia lawrence</w:t>
                    </w:r>
                  </w:sdtContent>
                </w:sdt>
              </w:p>
              <w:p w14:paraId="7F323E9D" w14:textId="77777777" w:rsidR="001A5CA9" w:rsidRDefault="00E12C60" w:rsidP="001A5CA9">
                <w:pPr>
                  <w:pStyle w:val="Heading2"/>
                </w:pPr>
                <w:r>
                  <w:t xml:space="preserve"> | </w:t>
                </w:r>
              </w:p>
            </w:tc>
          </w:tr>
        </w:tbl>
        <w:p w14:paraId="6BB9E253" w14:textId="77777777" w:rsidR="001A5CA9" w:rsidRPr="00F207C0" w:rsidRDefault="001A5CA9" w:rsidP="001A5CA9"/>
      </w:tc>
    </w:tr>
  </w:tbl>
  <w:p w14:paraId="23DE523C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89B4" w14:textId="77777777" w:rsidR="004F25D5" w:rsidRDefault="004F2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7912B4"/>
    <w:multiLevelType w:val="hybridMultilevel"/>
    <w:tmpl w:val="C3D8E988"/>
    <w:lvl w:ilvl="0" w:tplc="589A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3B66013"/>
    <w:multiLevelType w:val="hybridMultilevel"/>
    <w:tmpl w:val="1856E3EE"/>
    <w:lvl w:ilvl="0" w:tplc="589A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A30DC"/>
    <w:multiLevelType w:val="hybridMultilevel"/>
    <w:tmpl w:val="31A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1411"/>
    <w:multiLevelType w:val="hybridMultilevel"/>
    <w:tmpl w:val="4E4404FA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17A27"/>
    <w:multiLevelType w:val="hybridMultilevel"/>
    <w:tmpl w:val="FADEC1FE"/>
    <w:lvl w:ilvl="0" w:tplc="589A8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204F7"/>
    <w:multiLevelType w:val="hybridMultilevel"/>
    <w:tmpl w:val="3490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57929"/>
    <w:multiLevelType w:val="hybridMultilevel"/>
    <w:tmpl w:val="F7201AA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E6725"/>
    <w:multiLevelType w:val="hybridMultilevel"/>
    <w:tmpl w:val="89BA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55A8E"/>
    <w:multiLevelType w:val="hybridMultilevel"/>
    <w:tmpl w:val="805A8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740A681F"/>
    <w:multiLevelType w:val="hybridMultilevel"/>
    <w:tmpl w:val="E27C4BE8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490774">
    <w:abstractNumId w:val="9"/>
  </w:num>
  <w:num w:numId="2" w16cid:durableId="147064664">
    <w:abstractNumId w:val="7"/>
  </w:num>
  <w:num w:numId="3" w16cid:durableId="727649820">
    <w:abstractNumId w:val="6"/>
  </w:num>
  <w:num w:numId="4" w16cid:durableId="1723169164">
    <w:abstractNumId w:val="5"/>
  </w:num>
  <w:num w:numId="5" w16cid:durableId="200094459">
    <w:abstractNumId w:val="4"/>
  </w:num>
  <w:num w:numId="6" w16cid:durableId="1488091563">
    <w:abstractNumId w:val="8"/>
  </w:num>
  <w:num w:numId="7" w16cid:durableId="525287471">
    <w:abstractNumId w:val="3"/>
  </w:num>
  <w:num w:numId="8" w16cid:durableId="1578443409">
    <w:abstractNumId w:val="2"/>
  </w:num>
  <w:num w:numId="9" w16cid:durableId="1588349033">
    <w:abstractNumId w:val="1"/>
  </w:num>
  <w:num w:numId="10" w16cid:durableId="1454056017">
    <w:abstractNumId w:val="0"/>
  </w:num>
  <w:num w:numId="11" w16cid:durableId="478034507">
    <w:abstractNumId w:val="10"/>
  </w:num>
  <w:num w:numId="12" w16cid:durableId="829322084">
    <w:abstractNumId w:val="16"/>
  </w:num>
  <w:num w:numId="13" w16cid:durableId="926383347">
    <w:abstractNumId w:val="14"/>
  </w:num>
  <w:num w:numId="14" w16cid:durableId="1753117728">
    <w:abstractNumId w:val="11"/>
  </w:num>
  <w:num w:numId="15" w16cid:durableId="436949274">
    <w:abstractNumId w:val="19"/>
  </w:num>
  <w:num w:numId="16" w16cid:durableId="1699040774">
    <w:abstractNumId w:val="13"/>
  </w:num>
  <w:num w:numId="17" w16cid:durableId="514468191">
    <w:abstractNumId w:val="18"/>
  </w:num>
  <w:num w:numId="18" w16cid:durableId="1582104960">
    <w:abstractNumId w:val="17"/>
  </w:num>
  <w:num w:numId="19" w16cid:durableId="1033730830">
    <w:abstractNumId w:val="12"/>
  </w:num>
  <w:num w:numId="20" w16cid:durableId="126438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F0F"/>
    <w:rsid w:val="00005A91"/>
    <w:rsid w:val="00091382"/>
    <w:rsid w:val="000A07DA"/>
    <w:rsid w:val="000A2BFA"/>
    <w:rsid w:val="000B0619"/>
    <w:rsid w:val="000B3ED1"/>
    <w:rsid w:val="000B61CA"/>
    <w:rsid w:val="000C3B12"/>
    <w:rsid w:val="000D375F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4DEC"/>
    <w:rsid w:val="00285D3D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0AA3"/>
    <w:rsid w:val="00342B64"/>
    <w:rsid w:val="00364079"/>
    <w:rsid w:val="00377940"/>
    <w:rsid w:val="003B3836"/>
    <w:rsid w:val="003C5528"/>
    <w:rsid w:val="003D03E5"/>
    <w:rsid w:val="003D0FBB"/>
    <w:rsid w:val="0040401D"/>
    <w:rsid w:val="004077FB"/>
    <w:rsid w:val="0041002B"/>
    <w:rsid w:val="00411CB2"/>
    <w:rsid w:val="004244FF"/>
    <w:rsid w:val="00424DD9"/>
    <w:rsid w:val="004305E4"/>
    <w:rsid w:val="0046104A"/>
    <w:rsid w:val="004717C5"/>
    <w:rsid w:val="0047438F"/>
    <w:rsid w:val="004A24CC"/>
    <w:rsid w:val="004F25D5"/>
    <w:rsid w:val="00523479"/>
    <w:rsid w:val="00543DB7"/>
    <w:rsid w:val="005729B0"/>
    <w:rsid w:val="00583E4F"/>
    <w:rsid w:val="005A1228"/>
    <w:rsid w:val="005E0DD9"/>
    <w:rsid w:val="00641630"/>
    <w:rsid w:val="006430A7"/>
    <w:rsid w:val="00671637"/>
    <w:rsid w:val="00684488"/>
    <w:rsid w:val="006A3CE7"/>
    <w:rsid w:val="006A7746"/>
    <w:rsid w:val="006C4C50"/>
    <w:rsid w:val="006D76B1"/>
    <w:rsid w:val="007045A4"/>
    <w:rsid w:val="00713050"/>
    <w:rsid w:val="00716F4B"/>
    <w:rsid w:val="00741125"/>
    <w:rsid w:val="00746F7F"/>
    <w:rsid w:val="007569C1"/>
    <w:rsid w:val="00763832"/>
    <w:rsid w:val="00772919"/>
    <w:rsid w:val="00790D92"/>
    <w:rsid w:val="007D2696"/>
    <w:rsid w:val="007D2FD2"/>
    <w:rsid w:val="007D406E"/>
    <w:rsid w:val="007D6458"/>
    <w:rsid w:val="007E6ADC"/>
    <w:rsid w:val="008076BE"/>
    <w:rsid w:val="00811117"/>
    <w:rsid w:val="00813D44"/>
    <w:rsid w:val="00823C54"/>
    <w:rsid w:val="00841146"/>
    <w:rsid w:val="0088504C"/>
    <w:rsid w:val="0089382B"/>
    <w:rsid w:val="008A1907"/>
    <w:rsid w:val="008B6C38"/>
    <w:rsid w:val="008C6BCA"/>
    <w:rsid w:val="008C7B50"/>
    <w:rsid w:val="008E4B30"/>
    <w:rsid w:val="00901EBD"/>
    <w:rsid w:val="00906BEE"/>
    <w:rsid w:val="00916F0F"/>
    <w:rsid w:val="009243E7"/>
    <w:rsid w:val="00926E26"/>
    <w:rsid w:val="0093271F"/>
    <w:rsid w:val="00957FE0"/>
    <w:rsid w:val="009814B7"/>
    <w:rsid w:val="00985D58"/>
    <w:rsid w:val="009B3C40"/>
    <w:rsid w:val="009D6A2D"/>
    <w:rsid w:val="009E783A"/>
    <w:rsid w:val="009F7AD9"/>
    <w:rsid w:val="00A02A13"/>
    <w:rsid w:val="00A42540"/>
    <w:rsid w:val="00A50939"/>
    <w:rsid w:val="00A83413"/>
    <w:rsid w:val="00A84E08"/>
    <w:rsid w:val="00AA6A40"/>
    <w:rsid w:val="00AA75F6"/>
    <w:rsid w:val="00AD00FD"/>
    <w:rsid w:val="00AF0A8E"/>
    <w:rsid w:val="00B24E22"/>
    <w:rsid w:val="00B27019"/>
    <w:rsid w:val="00B5664D"/>
    <w:rsid w:val="00B76A83"/>
    <w:rsid w:val="00BA5B40"/>
    <w:rsid w:val="00BD0206"/>
    <w:rsid w:val="00BD5E2B"/>
    <w:rsid w:val="00BE2506"/>
    <w:rsid w:val="00C2098A"/>
    <w:rsid w:val="00C5444A"/>
    <w:rsid w:val="00C56781"/>
    <w:rsid w:val="00C612DA"/>
    <w:rsid w:val="00C62C50"/>
    <w:rsid w:val="00C7741E"/>
    <w:rsid w:val="00C875AB"/>
    <w:rsid w:val="00CA3DF1"/>
    <w:rsid w:val="00CA4581"/>
    <w:rsid w:val="00CB706D"/>
    <w:rsid w:val="00CE18D5"/>
    <w:rsid w:val="00D04109"/>
    <w:rsid w:val="00D31805"/>
    <w:rsid w:val="00D97A41"/>
    <w:rsid w:val="00DB79D7"/>
    <w:rsid w:val="00DC68F3"/>
    <w:rsid w:val="00DD3CF6"/>
    <w:rsid w:val="00DD6416"/>
    <w:rsid w:val="00DF4E0A"/>
    <w:rsid w:val="00E02DCD"/>
    <w:rsid w:val="00E12C60"/>
    <w:rsid w:val="00E2154A"/>
    <w:rsid w:val="00E22E87"/>
    <w:rsid w:val="00E57630"/>
    <w:rsid w:val="00E86C2B"/>
    <w:rsid w:val="00EB2D52"/>
    <w:rsid w:val="00EB518C"/>
    <w:rsid w:val="00EF7CC9"/>
    <w:rsid w:val="00F207C0"/>
    <w:rsid w:val="00F20AE5"/>
    <w:rsid w:val="00F47E97"/>
    <w:rsid w:val="00F50BF4"/>
    <w:rsid w:val="00F645C7"/>
    <w:rsid w:val="00FD5E61"/>
    <w:rsid w:val="00FF4243"/>
    <w:rsid w:val="00FF580A"/>
    <w:rsid w:val="02DC1140"/>
    <w:rsid w:val="09E3217A"/>
    <w:rsid w:val="0D1AC23C"/>
    <w:rsid w:val="1330D37C"/>
    <w:rsid w:val="1B43AA37"/>
    <w:rsid w:val="1B9D032B"/>
    <w:rsid w:val="2543E571"/>
    <w:rsid w:val="2AE90785"/>
    <w:rsid w:val="2AEA03A4"/>
    <w:rsid w:val="2AEDAEC4"/>
    <w:rsid w:val="2C0C57B0"/>
    <w:rsid w:val="3A12C8D5"/>
    <w:rsid w:val="3EE639F8"/>
    <w:rsid w:val="40820A59"/>
    <w:rsid w:val="40C23C18"/>
    <w:rsid w:val="41765A59"/>
    <w:rsid w:val="4406E9CC"/>
    <w:rsid w:val="47CD6F9F"/>
    <w:rsid w:val="699BEBEE"/>
    <w:rsid w:val="6A07EC12"/>
    <w:rsid w:val="70581119"/>
    <w:rsid w:val="71EAC5D2"/>
    <w:rsid w:val="72832195"/>
    <w:rsid w:val="7395A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31C6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1">
    <w:name w:val="Grid Table 1 Light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nhideWhenUsed/>
    <w:qFormat/>
    <w:rsid w:val="00AA75F6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1">
    <w:name w:val="Plain Table 1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dein.maddenbennett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5125AA0CD454791F1F34CED2E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CD9D-966A-4F1D-85C6-475C092834A0}"/>
      </w:docPartPr>
      <w:docPartBody>
        <w:p w:rsidR="00814B07" w:rsidRDefault="00901EBD">
          <w:pPr>
            <w:pStyle w:val="4245125AA0CD454791F1F34CED2EFF17"/>
          </w:pPr>
          <w:r w:rsidRPr="00906BEE">
            <w:t>Objective</w:t>
          </w:r>
        </w:p>
      </w:docPartBody>
    </w:docPart>
    <w:docPart>
      <w:docPartPr>
        <w:name w:val="FE4BFB9E605F44C2A5950CAF8F6CE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99B7-A994-4A33-A16A-C0863CD2BBD4}"/>
      </w:docPartPr>
      <w:docPartBody>
        <w:p w:rsidR="00814B07" w:rsidRDefault="00901EBD">
          <w:pPr>
            <w:pStyle w:val="FE4BFB9E605F44C2A5950CAF8F6CE558"/>
          </w:pPr>
          <w:r w:rsidRPr="00906BEE">
            <w:t>Skills</w:t>
          </w:r>
        </w:p>
      </w:docPartBody>
    </w:docPart>
    <w:docPart>
      <w:docPartPr>
        <w:name w:val="A6E7D46367D6417E80A619379FA4A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8ED90-D6F5-4569-9F60-88A9F6AAE52A}"/>
      </w:docPartPr>
      <w:docPartBody>
        <w:p w:rsidR="00814B07" w:rsidRDefault="00901EBD">
          <w:pPr>
            <w:pStyle w:val="A6E7D46367D6417E80A619379FA4AF31"/>
          </w:pPr>
          <w:r>
            <w:t>Your name</w:t>
          </w:r>
        </w:p>
      </w:docPartBody>
    </w:docPart>
    <w:docPart>
      <w:docPartPr>
        <w:name w:val="07854C41F9044E7D8FBE458155BB9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06343-D7FE-4E9E-805A-933C310249C5}"/>
      </w:docPartPr>
      <w:docPartBody>
        <w:p w:rsidR="00814B07" w:rsidRDefault="00901EBD">
          <w:pPr>
            <w:pStyle w:val="07854C41F9044E7D8FBE458155BB9549"/>
          </w:pPr>
          <w:r w:rsidRPr="00906BEE">
            <w:t>Experience</w:t>
          </w:r>
        </w:p>
      </w:docPartBody>
    </w:docPart>
    <w:docPart>
      <w:docPartPr>
        <w:name w:val="C0B00C701A1D449185D26E8E84E8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9596B-D9AB-484B-8E81-C2C3C0075E08}"/>
      </w:docPartPr>
      <w:docPartBody>
        <w:p w:rsidR="00814B07" w:rsidRDefault="00901EBD">
          <w:pPr>
            <w:pStyle w:val="C0B00C701A1D449185D26E8E84E8211A"/>
          </w:pPr>
          <w:r w:rsidRPr="00906BEE">
            <w:t>Education</w:t>
          </w:r>
        </w:p>
      </w:docPartBody>
    </w:docPart>
    <w:docPart>
      <w:docPartPr>
        <w:name w:val="0503D6CFB3FB4E8FA2CBC2EA03B58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67A4E-0B94-4EE6-9B82-D71C5D3522FD}"/>
      </w:docPartPr>
      <w:docPartBody>
        <w:p w:rsidR="00814B07" w:rsidRDefault="00901EBD">
          <w:pPr>
            <w:pStyle w:val="0503D6CFB3FB4E8FA2CBC2EA03B585DA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94F5BF0939BD4E42B4587FA1DD274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4BF36-A076-4FE1-9DEE-825071848EFD}"/>
      </w:docPartPr>
      <w:docPartBody>
        <w:p w:rsidR="00814B07" w:rsidRDefault="008B6C38" w:rsidP="008B6C38">
          <w:pPr>
            <w:pStyle w:val="94F5BF0939BD4E42B4587FA1DD27464D"/>
          </w:pPr>
          <w:r w:rsidRPr="00906BEE">
            <w:t>Objective</w:t>
          </w:r>
        </w:p>
      </w:docPartBody>
    </w:docPart>
    <w:docPart>
      <w:docPartPr>
        <w:name w:val="58DE2247FF7740D4BC0AEB85BBAB7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5AAE-AA68-4078-A5D2-E023262E3B1A}"/>
      </w:docPartPr>
      <w:docPartBody>
        <w:p w:rsidR="00814B07" w:rsidRDefault="008B6C38" w:rsidP="008B6C38">
          <w:pPr>
            <w:pStyle w:val="58DE2247FF7740D4BC0AEB85BBAB71DD"/>
          </w:pPr>
          <w:r w:rsidRPr="00906BEE">
            <w:t>Skills</w:t>
          </w:r>
        </w:p>
      </w:docPartBody>
    </w:docPart>
    <w:docPart>
      <w:docPartPr>
        <w:name w:val="F47763C2E17F48B5B5152AB3D8AC6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7F6B1-C625-4759-82E2-BA86E9F63026}"/>
      </w:docPartPr>
      <w:docPartBody>
        <w:p w:rsidR="00814B07" w:rsidRDefault="008B6C38" w:rsidP="008B6C38">
          <w:pPr>
            <w:pStyle w:val="F47763C2E17F48B5B5152AB3D8AC672E"/>
          </w:pPr>
          <w:r>
            <w:t>Your name</w:t>
          </w:r>
        </w:p>
      </w:docPartBody>
    </w:docPart>
    <w:docPart>
      <w:docPartPr>
        <w:name w:val="019B87AA0DB44054A83A5C091CFE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A6A3-8E2B-4886-8F4A-7AB5C8B9FF67}"/>
      </w:docPartPr>
      <w:docPartBody>
        <w:p w:rsidR="00814B07" w:rsidRDefault="008B6C38" w:rsidP="008B6C38">
          <w:pPr>
            <w:pStyle w:val="019B87AA0DB44054A83A5C091CFEC18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C38"/>
    <w:rsid w:val="004B220E"/>
    <w:rsid w:val="006A6B95"/>
    <w:rsid w:val="00750129"/>
    <w:rsid w:val="00814B07"/>
    <w:rsid w:val="008B6C38"/>
    <w:rsid w:val="00901EBD"/>
    <w:rsid w:val="00E36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5125AA0CD454791F1F34CED2EFF17">
    <w:name w:val="4245125AA0CD454791F1F34CED2EFF17"/>
    <w:rsid w:val="00E364FE"/>
  </w:style>
  <w:style w:type="paragraph" w:customStyle="1" w:styleId="FE4BFB9E605F44C2A5950CAF8F6CE558">
    <w:name w:val="FE4BFB9E605F44C2A5950CAF8F6CE558"/>
    <w:rsid w:val="00E364FE"/>
  </w:style>
  <w:style w:type="paragraph" w:customStyle="1" w:styleId="A6E7D46367D6417E80A619379FA4AF31">
    <w:name w:val="A6E7D46367D6417E80A619379FA4AF31"/>
    <w:rsid w:val="00E364FE"/>
  </w:style>
  <w:style w:type="paragraph" w:customStyle="1" w:styleId="07854C41F9044E7D8FBE458155BB9549">
    <w:name w:val="07854C41F9044E7D8FBE458155BB9549"/>
    <w:rsid w:val="00E364FE"/>
  </w:style>
  <w:style w:type="paragraph" w:customStyle="1" w:styleId="C0B00C701A1D449185D26E8E84E8211A">
    <w:name w:val="C0B00C701A1D449185D26E8E84E8211A"/>
    <w:rsid w:val="00E364FE"/>
  </w:style>
  <w:style w:type="paragraph" w:customStyle="1" w:styleId="0503D6CFB3FB4E8FA2CBC2EA03B585DA">
    <w:name w:val="0503D6CFB3FB4E8FA2CBC2EA03B585DA"/>
    <w:rsid w:val="00E364FE"/>
  </w:style>
  <w:style w:type="paragraph" w:customStyle="1" w:styleId="94F5BF0939BD4E42B4587FA1DD27464D">
    <w:name w:val="94F5BF0939BD4E42B4587FA1DD27464D"/>
    <w:rsid w:val="008B6C38"/>
  </w:style>
  <w:style w:type="paragraph" w:customStyle="1" w:styleId="58DE2247FF7740D4BC0AEB85BBAB71DD">
    <w:name w:val="58DE2247FF7740D4BC0AEB85BBAB71DD"/>
    <w:rsid w:val="008B6C38"/>
  </w:style>
  <w:style w:type="paragraph" w:customStyle="1" w:styleId="F47763C2E17F48B5B5152AB3D8AC672E">
    <w:name w:val="F47763C2E17F48B5B5152AB3D8AC672E"/>
    <w:rsid w:val="008B6C38"/>
  </w:style>
  <w:style w:type="paragraph" w:customStyle="1" w:styleId="019B87AA0DB44054A83A5C091CFEC18F">
    <w:name w:val="019B87AA0DB44054A83A5C091CFEC18F"/>
    <w:rsid w:val="008B6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2023-11-03T01:45:00Z</dcterms:created>
  <dcterms:modified xsi:type="dcterms:W3CDTF">2023-11-03T01:45:00Z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